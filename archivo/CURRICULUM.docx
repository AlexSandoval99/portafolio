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DC435A" w:rsidP="00DC435A">
            <w:pPr>
              <w:tabs>
                <w:tab w:val="left" w:pos="990"/>
              </w:tabs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-77470</wp:posOffset>
                  </wp:positionH>
                  <wp:positionV relativeFrom="paragraph">
                    <wp:posOffset>-8890</wp:posOffset>
                  </wp:positionV>
                  <wp:extent cx="2324100" cy="2352040"/>
                  <wp:effectExtent l="0" t="0" r="0" b="0"/>
                  <wp:wrapThrough wrapText="bothSides">
                    <wp:wrapPolygon edited="0">
                      <wp:start x="12925" y="21600"/>
                      <wp:lineTo x="14518" y="21075"/>
                      <wp:lineTo x="18413" y="19151"/>
                      <wp:lineTo x="19121" y="17751"/>
                      <wp:lineTo x="20538" y="15827"/>
                      <wp:lineTo x="21246" y="14077"/>
                      <wp:lineTo x="21600" y="13028"/>
                      <wp:lineTo x="21600" y="9704"/>
                      <wp:lineTo x="21246" y="7429"/>
                      <wp:lineTo x="19830" y="4630"/>
                      <wp:lineTo x="16643" y="1831"/>
                      <wp:lineTo x="16466" y="1481"/>
                      <wp:lineTo x="12748" y="257"/>
                      <wp:lineTo x="11862" y="257"/>
                      <wp:lineTo x="9915" y="257"/>
                      <wp:lineTo x="9030" y="257"/>
                      <wp:lineTo x="5311" y="1481"/>
                      <wp:lineTo x="5134" y="1831"/>
                      <wp:lineTo x="1948" y="4630"/>
                      <wp:lineTo x="531" y="7429"/>
                      <wp:lineTo x="177" y="9704"/>
                      <wp:lineTo x="177" y="13028"/>
                      <wp:lineTo x="1062" y="15827"/>
                      <wp:lineTo x="2656" y="17751"/>
                      <wp:lineTo x="3187" y="18976"/>
                      <wp:lineTo x="7259" y="21075"/>
                      <wp:lineTo x="8852" y="21600"/>
                      <wp:lineTo x="12925" y="2160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v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324100" cy="23520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BE65FA" w:rsidRDefault="00BE65FA" w:rsidP="001B2ABD">
            <w:pPr>
              <w:pStyle w:val="Ttulo"/>
              <w:rPr>
                <w:sz w:val="56"/>
                <w:szCs w:val="56"/>
              </w:rPr>
            </w:pPr>
            <w:r w:rsidRPr="00BE65FA">
              <w:rPr>
                <w:sz w:val="56"/>
                <w:szCs w:val="56"/>
              </w:rPr>
              <w:t>ALEX hUMBERTO SANDOVAL IRALA</w:t>
            </w:r>
          </w:p>
          <w:p w:rsidR="001B2ABD" w:rsidRPr="0059649E" w:rsidRDefault="00BE65FA" w:rsidP="00BE65FA">
            <w:pPr>
              <w:pStyle w:val="Subttulo"/>
            </w:pPr>
            <w:r>
              <w:rPr>
                <w:spacing w:val="0"/>
                <w:w w:val="100"/>
              </w:rPr>
              <w:t>PROGRAMADOR JR.</w:t>
            </w:r>
          </w:p>
        </w:tc>
      </w:tr>
      <w:tr w:rsidR="001B2ABD" w:rsidRPr="0059649E" w:rsidTr="001B2ABD">
        <w:tc>
          <w:tcPr>
            <w:tcW w:w="3600" w:type="dxa"/>
          </w:tcPr>
          <w:sdt>
            <w:sdtPr>
              <w:id w:val="-1711873194"/>
              <w:placeholder>
                <w:docPart w:val="B35F36A252EB47A086ABBD25215145DC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036450" w:rsidRDefault="006C3BF9" w:rsidP="006C3BF9">
            <w:r>
              <w:t>Programador Junior altamente motivad</w:t>
            </w:r>
            <w:r w:rsidR="00302EEF">
              <w:t xml:space="preserve">o con experiencia en PHP, Laravel, </w:t>
            </w:r>
            <w:r>
              <w:t>MyS</w:t>
            </w:r>
            <w:r w:rsidR="00302EEF">
              <w:t>QL, JavaScript, Bitbucket y Git. Apasionado por la investigación de nuevas tecnologías y con habilidades solidas en el desarrollo de aplicaciones web.</w:t>
            </w:r>
          </w:p>
          <w:p w:rsidR="00302EEF" w:rsidRPr="0059649E" w:rsidRDefault="00302EEF" w:rsidP="006C3BF9">
            <w:r>
              <w:t>Busco oportunidades en una empresa donde pueda contribuir mis conocimientos y habilidades, y colaborar con otros profesionales en el ámbito de la programación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6ED43810472749F49382AC05C172E1BB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508C782D708467C9C7F5262A2BCEBD7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4D3011" w:rsidRPr="0059649E" w:rsidRDefault="006C3BF9" w:rsidP="004D3011">
            <w:r>
              <w:t>0993-435-637</w:t>
            </w:r>
          </w:p>
          <w:p w:rsidR="004D3011" w:rsidRPr="0059649E" w:rsidRDefault="004D3011" w:rsidP="004D3011"/>
          <w:sdt>
            <w:sdtPr>
              <w:id w:val="-240260293"/>
              <w:placeholder>
                <w:docPart w:val="C7818424E99D4DFD9D5EF11E41A9EA17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036450" w:rsidRPr="006C3BF9" w:rsidRDefault="006C3BF9" w:rsidP="004D3011">
            <w:pPr>
              <w:rPr>
                <w:rStyle w:val="Hipervnculo"/>
                <w:color w:val="000000" w:themeColor="text1"/>
                <w:szCs w:val="18"/>
                <w:u w:val="none"/>
              </w:rPr>
            </w:pPr>
            <w:r w:rsidRPr="006C3BF9">
              <w:rPr>
                <w:color w:val="000000" w:themeColor="text1"/>
                <w:szCs w:val="18"/>
              </w:rPr>
              <w:t>Alexhumberto.s.i@gmail.com</w:t>
            </w:r>
          </w:p>
          <w:p w:rsidR="004142CD" w:rsidRPr="0059649E" w:rsidRDefault="004142CD" w:rsidP="004142CD"/>
          <w:p w:rsidR="004D3011" w:rsidRPr="0059649E" w:rsidRDefault="006C3BF9" w:rsidP="00CB0055">
            <w:pPr>
              <w:pStyle w:val="Ttulo3"/>
            </w:pPr>
            <w:r>
              <w:t>IDIOMAS</w:t>
            </w:r>
          </w:p>
          <w:p w:rsidR="004D3011" w:rsidRPr="0059649E" w:rsidRDefault="006C3BF9" w:rsidP="004D3011">
            <w:r w:rsidRPr="006C3BF9">
              <w:rPr>
                <w:b/>
              </w:rPr>
              <w:t>Español</w:t>
            </w:r>
            <w:r>
              <w:t>: Idioma nativo</w:t>
            </w:r>
          </w:p>
          <w:p w:rsidR="004D3011" w:rsidRPr="0059649E" w:rsidRDefault="006C3BF9" w:rsidP="004D3011">
            <w:r w:rsidRPr="006C3BF9">
              <w:rPr>
                <w:b/>
              </w:rPr>
              <w:t>Inglés</w:t>
            </w:r>
            <w:r>
              <w:t>: Intermedio</w:t>
            </w:r>
          </w:p>
          <w:p w:rsidR="004D3011" w:rsidRPr="0059649E" w:rsidRDefault="004D3011" w:rsidP="006C3BF9">
            <w:bookmarkStart w:id="0" w:name="_GoBack"/>
            <w:bookmarkEnd w:id="0"/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3F05962D7CA4D67800E8910D28DB78F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59649E" w:rsidRDefault="00BE65FA" w:rsidP="00B359E4">
            <w:pPr>
              <w:pStyle w:val="Ttulo4"/>
            </w:pPr>
            <w:r>
              <w:t>COLEGIO NACIONAL CARMEN DE PEÑA</w:t>
            </w:r>
          </w:p>
          <w:p w:rsidR="00CC0C6D" w:rsidRPr="0059649E" w:rsidRDefault="00BE65FA" w:rsidP="00CC0C6D">
            <w:r>
              <w:t>Bachiller Ciencias Sociale</w:t>
            </w:r>
            <w:r>
              <w:rPr>
                <w:lang w:bidi="es-ES"/>
              </w:rPr>
              <w:t>s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59649E" w:rsidRDefault="00BE65FA" w:rsidP="00B359E4">
            <w:pPr>
              <w:pStyle w:val="Ttulo4"/>
            </w:pPr>
            <w:r>
              <w:t>UNIVERSIDAD TECNOOGICA INTERCONTINENTAL</w:t>
            </w:r>
          </w:p>
          <w:p w:rsidR="00036450" w:rsidRPr="0059649E" w:rsidRDefault="00BE65FA" w:rsidP="00B359E4">
            <w:pPr>
              <w:pStyle w:val="Fecha"/>
            </w:pPr>
            <w:r>
              <w:t>Febrero 2019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Diciembre 2022</w:t>
            </w:r>
          </w:p>
          <w:p w:rsidR="004142CD" w:rsidRPr="0059649E" w:rsidRDefault="004142CD" w:rsidP="00036450"/>
          <w:sdt>
            <w:sdtPr>
              <w:id w:val="1001553383"/>
              <w:placeholder>
                <w:docPart w:val="07670063F10B4857BA7581FCCE7ED1DA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59649E" w:rsidRDefault="00BE65FA" w:rsidP="00B359E4">
            <w:pPr>
              <w:pStyle w:val="Ttulo4"/>
              <w:rPr>
                <w:bCs/>
              </w:rPr>
            </w:pPr>
            <w:r>
              <w:t>CVA MEDIOS</w:t>
            </w:r>
            <w:r w:rsidR="00036450" w:rsidRPr="0059649E">
              <w:rPr>
                <w:lang w:bidi="es-ES"/>
              </w:rPr>
              <w:t xml:space="preserve"> </w:t>
            </w:r>
            <w:r>
              <w:t>Soporte Técnico</w:t>
            </w:r>
          </w:p>
          <w:p w:rsidR="00036450" w:rsidRDefault="00BE65FA" w:rsidP="00BE65FA">
            <w:pPr>
              <w:pStyle w:val="Fecha"/>
            </w:pPr>
            <w:r>
              <w:t>09/2021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02/2022</w:t>
            </w:r>
          </w:p>
          <w:p w:rsidR="00BE65FA" w:rsidRPr="00BE65FA" w:rsidRDefault="00BE65FA" w:rsidP="00BE65FA"/>
          <w:p w:rsidR="00BE65FA" w:rsidRDefault="00BE65FA" w:rsidP="00BE65FA">
            <w:pPr>
              <w:pStyle w:val="Prrafodelista"/>
              <w:numPr>
                <w:ilvl w:val="0"/>
                <w:numId w:val="14"/>
              </w:numPr>
            </w:pPr>
            <w:r>
              <w:t>Atención y servicio al cliente</w:t>
            </w:r>
          </w:p>
          <w:p w:rsidR="00BE65FA" w:rsidRDefault="00BE65FA" w:rsidP="00BE65FA">
            <w:pPr>
              <w:pStyle w:val="Prrafodelista"/>
              <w:numPr>
                <w:ilvl w:val="0"/>
                <w:numId w:val="14"/>
              </w:numPr>
            </w:pPr>
            <w:r>
              <w:t xml:space="preserve">Control y monitoreo de información </w:t>
            </w:r>
          </w:p>
          <w:p w:rsidR="00BE65FA" w:rsidRDefault="00BE65FA" w:rsidP="00BE65FA">
            <w:pPr>
              <w:pStyle w:val="Prrafodelista"/>
              <w:numPr>
                <w:ilvl w:val="0"/>
                <w:numId w:val="14"/>
              </w:numPr>
            </w:pPr>
            <w:r>
              <w:t>Cumplimiento eficaz de tareas asignadas</w:t>
            </w:r>
          </w:p>
          <w:p w:rsidR="00BE65FA" w:rsidRDefault="00BE65FA" w:rsidP="00BE65FA">
            <w:pPr>
              <w:pStyle w:val="Prrafodelista"/>
              <w:numPr>
                <w:ilvl w:val="0"/>
                <w:numId w:val="14"/>
              </w:numPr>
            </w:pPr>
            <w:r>
              <w:t>Elaboración de informes y reportes</w:t>
            </w:r>
          </w:p>
          <w:p w:rsidR="00BE65FA" w:rsidRPr="00BE65FA" w:rsidRDefault="00BE65FA" w:rsidP="00BE65FA"/>
          <w:p w:rsidR="004D3011" w:rsidRPr="0059649E" w:rsidRDefault="004D3011" w:rsidP="00036450"/>
          <w:p w:rsidR="004D3011" w:rsidRPr="0059649E" w:rsidRDefault="006C3BF9" w:rsidP="00B359E4">
            <w:pPr>
              <w:pStyle w:val="Ttulo4"/>
              <w:rPr>
                <w:bCs/>
              </w:rPr>
            </w:pPr>
            <w:r>
              <w:t xml:space="preserve">EPEM </w:t>
            </w:r>
            <w:r w:rsidRPr="0059649E">
              <w:rPr>
                <w:lang w:bidi="es-ES"/>
              </w:rPr>
              <w:t>PROGRAMADOR</w:t>
            </w:r>
          </w:p>
          <w:p w:rsidR="004D3011" w:rsidRPr="0059649E" w:rsidRDefault="00BE65FA" w:rsidP="00B359E4">
            <w:pPr>
              <w:pStyle w:val="Fecha"/>
            </w:pPr>
            <w:r>
              <w:t>02/2022</w:t>
            </w:r>
            <w:r w:rsidR="004142CD" w:rsidRPr="0059649E">
              <w:rPr>
                <w:lang w:bidi="es-ES"/>
              </w:rPr>
              <w:t xml:space="preserve"> - </w:t>
            </w:r>
            <w:r>
              <w:t>ACTUALIDAD</w:t>
            </w:r>
          </w:p>
          <w:p w:rsidR="00BE65FA" w:rsidRDefault="00BE65FA" w:rsidP="004D3011"/>
          <w:p w:rsidR="004D3011" w:rsidRDefault="00BE65FA" w:rsidP="00BE65FA">
            <w:pPr>
              <w:pStyle w:val="Prrafodelista"/>
              <w:numPr>
                <w:ilvl w:val="0"/>
                <w:numId w:val="15"/>
              </w:numPr>
            </w:pPr>
            <w:r>
              <w:t>Mantenimiento y desarrollo de software y aplicaciones de todo tipo de proyectos</w:t>
            </w:r>
          </w:p>
          <w:p w:rsidR="00BE65FA" w:rsidRDefault="006C3BF9" w:rsidP="00BE65FA">
            <w:pPr>
              <w:pStyle w:val="Prrafodelista"/>
              <w:numPr>
                <w:ilvl w:val="0"/>
                <w:numId w:val="15"/>
              </w:numPr>
            </w:pPr>
            <w:r>
              <w:t>Realización</w:t>
            </w:r>
            <w:r w:rsidR="00BE65FA">
              <w:t xml:space="preserve"> de </w:t>
            </w:r>
            <w:r>
              <w:t>pruebas</w:t>
            </w:r>
            <w:r w:rsidR="00BE65FA">
              <w:t xml:space="preserve"> de los programas previamente a producción</w:t>
            </w:r>
          </w:p>
          <w:p w:rsidR="00BE65FA" w:rsidRDefault="00BE65FA" w:rsidP="00BE65FA">
            <w:pPr>
              <w:pStyle w:val="Prrafodelista"/>
              <w:numPr>
                <w:ilvl w:val="0"/>
                <w:numId w:val="15"/>
              </w:numPr>
            </w:pPr>
            <w:r>
              <w:t>Manejo de base de datos y ejecución de respaldo de la información y programas de la empresa</w:t>
            </w:r>
          </w:p>
          <w:p w:rsidR="00BE65FA" w:rsidRDefault="00BE65FA" w:rsidP="00BE65FA">
            <w:pPr>
              <w:pStyle w:val="Prrafodelista"/>
              <w:numPr>
                <w:ilvl w:val="0"/>
                <w:numId w:val="15"/>
              </w:numPr>
            </w:pPr>
            <w:r>
              <w:t xml:space="preserve">Comunicación con </w:t>
            </w:r>
            <w:r w:rsidR="006C3BF9">
              <w:t>los clientes</w:t>
            </w:r>
            <w:r>
              <w:t xml:space="preserve"> para definir las necesidades de los usuarios</w:t>
            </w:r>
          </w:p>
          <w:p w:rsidR="00BE65FA" w:rsidRPr="0059649E" w:rsidRDefault="00BE65FA" w:rsidP="00BE65FA">
            <w:pPr>
              <w:pStyle w:val="Prrafodelista"/>
              <w:numPr>
                <w:ilvl w:val="0"/>
                <w:numId w:val="15"/>
              </w:numPr>
            </w:pPr>
            <w:r>
              <w:t xml:space="preserve">Aprendizaje constante de nuevos lenguajes de </w:t>
            </w:r>
            <w:r w:rsidR="006C3BF9">
              <w:t>programación</w:t>
            </w:r>
          </w:p>
          <w:p w:rsidR="004D3011" w:rsidRPr="0059649E" w:rsidRDefault="00036450" w:rsidP="00036450">
            <w:r w:rsidRPr="0059649E">
              <w:rPr>
                <w:lang w:bidi="es-ES"/>
              </w:rPr>
              <w:t xml:space="preserve"> </w:t>
            </w:r>
          </w:p>
          <w:sdt>
            <w:sdtPr>
              <w:id w:val="1669594239"/>
              <w:placeholder>
                <w:docPart w:val="582DC7D553A343648853BAF0152DE842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036450" w:rsidRPr="006C3BF9" w:rsidRDefault="00BE65FA" w:rsidP="006C3BF9">
            <w:pPr>
              <w:pStyle w:val="Prrafodelista"/>
              <w:numPr>
                <w:ilvl w:val="0"/>
                <w:numId w:val="18"/>
              </w:numPr>
              <w:shd w:val="clear" w:color="auto" w:fill="FFFFFF" w:themeFill="background1"/>
              <w:rPr>
                <w:color w:val="FFFFFF" w:themeColor="background1"/>
              </w:rPr>
            </w:pPr>
            <w:r w:rsidRPr="006C3BF9">
              <w:rPr>
                <w:color w:val="000000" w:themeColor="text1"/>
              </w:rPr>
              <w:t>Capacidad de análisis y diagnostico</w:t>
            </w:r>
          </w:p>
          <w:p w:rsidR="00BE65FA" w:rsidRPr="006C3BF9" w:rsidRDefault="00BE65FA" w:rsidP="006C3BF9">
            <w:pPr>
              <w:pStyle w:val="Prrafodelista"/>
              <w:numPr>
                <w:ilvl w:val="0"/>
                <w:numId w:val="18"/>
              </w:numPr>
              <w:shd w:val="clear" w:color="auto" w:fill="FFFFFF" w:themeFill="background1"/>
              <w:rPr>
                <w:color w:val="FFFFFF" w:themeColor="background1"/>
              </w:rPr>
            </w:pPr>
            <w:r w:rsidRPr="006C3BF9">
              <w:rPr>
                <w:color w:val="000000" w:themeColor="text1"/>
              </w:rPr>
              <w:t>Trabajo en equipo</w:t>
            </w:r>
          </w:p>
          <w:p w:rsidR="00BE65FA" w:rsidRPr="006C3BF9" w:rsidRDefault="00BE65FA" w:rsidP="006C3BF9">
            <w:pPr>
              <w:pStyle w:val="Prrafodelista"/>
              <w:numPr>
                <w:ilvl w:val="0"/>
                <w:numId w:val="18"/>
              </w:numPr>
              <w:shd w:val="clear" w:color="auto" w:fill="FFFFFF" w:themeFill="background1"/>
              <w:rPr>
                <w:color w:val="FFFFFF" w:themeColor="background1"/>
              </w:rPr>
            </w:pPr>
            <w:r w:rsidRPr="006C3BF9">
              <w:rPr>
                <w:color w:val="000000" w:themeColor="text1"/>
              </w:rPr>
              <w:t>Creatividad e innovación</w:t>
            </w:r>
          </w:p>
          <w:p w:rsidR="00BE65FA" w:rsidRPr="006C3BF9" w:rsidRDefault="006C3BF9" w:rsidP="006C3BF9">
            <w:pPr>
              <w:pStyle w:val="Prrafodelista"/>
              <w:numPr>
                <w:ilvl w:val="0"/>
                <w:numId w:val="18"/>
              </w:numPr>
              <w:shd w:val="clear" w:color="auto" w:fill="FFFFFF" w:themeFill="background1"/>
              <w:rPr>
                <w:color w:val="FFFFFF" w:themeColor="background1"/>
              </w:rPr>
            </w:pPr>
            <w:r w:rsidRPr="006C3BF9">
              <w:rPr>
                <w:color w:val="000000" w:themeColor="text1"/>
              </w:rPr>
              <w:t>Orientación</w:t>
            </w:r>
            <w:r w:rsidR="00BE65FA" w:rsidRPr="006C3BF9">
              <w:rPr>
                <w:color w:val="000000" w:themeColor="text1"/>
              </w:rPr>
              <w:t xml:space="preserve"> al desarrollo profesional</w:t>
            </w:r>
          </w:p>
          <w:p w:rsidR="00BE65FA" w:rsidRPr="006C3BF9" w:rsidRDefault="00BE65FA" w:rsidP="006C3BF9">
            <w:pPr>
              <w:pStyle w:val="Prrafodelista"/>
              <w:numPr>
                <w:ilvl w:val="0"/>
                <w:numId w:val="18"/>
              </w:numPr>
              <w:shd w:val="clear" w:color="auto" w:fill="FFFFFF" w:themeFill="background1"/>
              <w:rPr>
                <w:color w:val="FFFFFF" w:themeColor="background1"/>
              </w:rPr>
            </w:pPr>
            <w:r w:rsidRPr="006C3BF9">
              <w:rPr>
                <w:color w:val="000000" w:themeColor="text1"/>
              </w:rPr>
              <w:t>Flexibilidad y adaptación</w:t>
            </w:r>
          </w:p>
          <w:p w:rsidR="00BE65FA" w:rsidRPr="006C3BF9" w:rsidRDefault="00BE65FA" w:rsidP="006C3BF9">
            <w:pPr>
              <w:pStyle w:val="Prrafodelista"/>
              <w:numPr>
                <w:ilvl w:val="0"/>
                <w:numId w:val="18"/>
              </w:numPr>
              <w:shd w:val="clear" w:color="auto" w:fill="FFFFFF" w:themeFill="background1"/>
              <w:rPr>
                <w:color w:val="FFFFFF" w:themeColor="background1"/>
              </w:rPr>
            </w:pPr>
            <w:r w:rsidRPr="006C3BF9">
              <w:rPr>
                <w:color w:val="000000" w:themeColor="text1"/>
              </w:rPr>
              <w:t>Diseño de interfaces</w:t>
            </w:r>
          </w:p>
        </w:tc>
      </w:tr>
    </w:tbl>
    <w:p w:rsidR="0043117B" w:rsidRPr="0059649E" w:rsidRDefault="00CB484C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84C" w:rsidRDefault="00CB484C" w:rsidP="000C45FF">
      <w:r>
        <w:separator/>
      </w:r>
    </w:p>
  </w:endnote>
  <w:endnote w:type="continuationSeparator" w:id="0">
    <w:p w:rsidR="00CB484C" w:rsidRDefault="00CB484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84C" w:rsidRDefault="00CB484C" w:rsidP="000C45FF">
      <w:r>
        <w:separator/>
      </w:r>
    </w:p>
  </w:footnote>
  <w:footnote w:type="continuationSeparator" w:id="0">
    <w:p w:rsidR="00CB484C" w:rsidRDefault="00CB484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787130"/>
    <w:multiLevelType w:val="hybridMultilevel"/>
    <w:tmpl w:val="2B5A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E75B0"/>
    <w:multiLevelType w:val="hybridMultilevel"/>
    <w:tmpl w:val="4D9E19BA"/>
    <w:lvl w:ilvl="0" w:tplc="33D28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1A0784"/>
    <w:multiLevelType w:val="hybridMultilevel"/>
    <w:tmpl w:val="1926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835D4"/>
    <w:multiLevelType w:val="hybridMultilevel"/>
    <w:tmpl w:val="A39886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1D43DC1"/>
    <w:multiLevelType w:val="hybridMultilevel"/>
    <w:tmpl w:val="C252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1"/>
  </w:num>
  <w:num w:numId="15">
    <w:abstractNumId w:val="15"/>
  </w:num>
  <w:num w:numId="16">
    <w:abstractNumId w:val="1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FA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2EEF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C3BF9"/>
    <w:rsid w:val="00715FCB"/>
    <w:rsid w:val="00743101"/>
    <w:rsid w:val="007775E1"/>
    <w:rsid w:val="007867A0"/>
    <w:rsid w:val="007927F5"/>
    <w:rsid w:val="00802CA0"/>
    <w:rsid w:val="0087090B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BE65FA"/>
    <w:rsid w:val="00C066B6"/>
    <w:rsid w:val="00C37BA1"/>
    <w:rsid w:val="00C4674C"/>
    <w:rsid w:val="00C506CF"/>
    <w:rsid w:val="00C72BED"/>
    <w:rsid w:val="00C9578B"/>
    <w:rsid w:val="00CB0055"/>
    <w:rsid w:val="00CB484C"/>
    <w:rsid w:val="00CC0C6D"/>
    <w:rsid w:val="00D04BFE"/>
    <w:rsid w:val="00D2522B"/>
    <w:rsid w:val="00D422DE"/>
    <w:rsid w:val="00D5459D"/>
    <w:rsid w:val="00DA1F4D"/>
    <w:rsid w:val="00DC435A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Sandoval\AppData\Roaming\Microsoft\Plantilla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5F36A252EB47A086ABBD2521514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9936D-D157-4E6C-817E-B9A7C67ACF85}"/>
      </w:docPartPr>
      <w:docPartBody>
        <w:p w:rsidR="00000000" w:rsidRDefault="00800AEE">
          <w:pPr>
            <w:pStyle w:val="B35F36A252EB47A086ABBD25215145D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6ED43810472749F49382AC05C172E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F762C-AB30-408E-86F1-653C1A013559}"/>
      </w:docPartPr>
      <w:docPartBody>
        <w:p w:rsidR="00000000" w:rsidRDefault="00800AEE">
          <w:pPr>
            <w:pStyle w:val="6ED43810472749F49382AC05C172E1BB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508C782D708467C9C7F5262A2BCE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739F-8625-45CE-96B2-5A4F6A2C7938}"/>
      </w:docPartPr>
      <w:docPartBody>
        <w:p w:rsidR="00000000" w:rsidRDefault="00800AEE">
          <w:pPr>
            <w:pStyle w:val="7508C782D708467C9C7F5262A2BCEBD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C7818424E99D4DFD9D5EF11E41A9E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2459C-5CCD-4F2A-B775-3E3B43C0029A}"/>
      </w:docPartPr>
      <w:docPartBody>
        <w:p w:rsidR="00000000" w:rsidRDefault="00800AEE">
          <w:pPr>
            <w:pStyle w:val="C7818424E99D4DFD9D5EF11E41A9EA17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3F05962D7CA4D67800E8910D28D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70DB3-8767-4521-A4BE-E82BF12EAD9B}"/>
      </w:docPartPr>
      <w:docPartBody>
        <w:p w:rsidR="00000000" w:rsidRDefault="00800AEE">
          <w:pPr>
            <w:pStyle w:val="E3F05962D7CA4D67800E8910D28DB78F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7670063F10B4857BA7581FCCE7ED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6B5AE-DAEE-4704-AE4D-35C0D45BDEB2}"/>
      </w:docPartPr>
      <w:docPartBody>
        <w:p w:rsidR="00000000" w:rsidRDefault="00800AEE">
          <w:pPr>
            <w:pStyle w:val="07670063F10B4857BA7581FCCE7ED1D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582DC7D553A343648853BAF0152DE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974E1-E94C-4549-8734-1DAFB09A799D}"/>
      </w:docPartPr>
      <w:docPartBody>
        <w:p w:rsidR="00000000" w:rsidRDefault="00800AEE">
          <w:pPr>
            <w:pStyle w:val="582DC7D553A343648853BAF0152DE842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EE"/>
    <w:rsid w:val="0080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257C6F35BD48F983E245602B6163C6">
    <w:name w:val="2F257C6F35BD48F983E245602B6163C6"/>
  </w:style>
  <w:style w:type="paragraph" w:customStyle="1" w:styleId="B2303782329D4ECA9E82EEC60B560131">
    <w:name w:val="B2303782329D4ECA9E82EEC60B560131"/>
  </w:style>
  <w:style w:type="paragraph" w:customStyle="1" w:styleId="B35F36A252EB47A086ABBD25215145DC">
    <w:name w:val="B35F36A252EB47A086ABBD25215145DC"/>
  </w:style>
  <w:style w:type="paragraph" w:customStyle="1" w:styleId="5192491DA3B14EB89781295A69F6B05A">
    <w:name w:val="5192491DA3B14EB89781295A69F6B05A"/>
  </w:style>
  <w:style w:type="paragraph" w:customStyle="1" w:styleId="6ED43810472749F49382AC05C172E1BB">
    <w:name w:val="6ED43810472749F49382AC05C172E1BB"/>
  </w:style>
  <w:style w:type="paragraph" w:customStyle="1" w:styleId="7508C782D708467C9C7F5262A2BCEBD7">
    <w:name w:val="7508C782D708467C9C7F5262A2BCEBD7"/>
  </w:style>
  <w:style w:type="paragraph" w:customStyle="1" w:styleId="FF14E13E863B451EBFF2C54A0C251C8E">
    <w:name w:val="FF14E13E863B451EBFF2C54A0C251C8E"/>
  </w:style>
  <w:style w:type="paragraph" w:customStyle="1" w:styleId="B484402836964E53B67163331815B8E3">
    <w:name w:val="B484402836964E53B67163331815B8E3"/>
  </w:style>
  <w:style w:type="paragraph" w:customStyle="1" w:styleId="D05F7DD8F1AD40C1A6634ADFAFFB5E16">
    <w:name w:val="D05F7DD8F1AD40C1A6634ADFAFFB5E16"/>
  </w:style>
  <w:style w:type="paragraph" w:customStyle="1" w:styleId="C7818424E99D4DFD9D5EF11E41A9EA17">
    <w:name w:val="C7818424E99D4DFD9D5EF11E41A9EA17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348B2C5A34F4507AC913842C1D3E875">
    <w:name w:val="C348B2C5A34F4507AC913842C1D3E875"/>
  </w:style>
  <w:style w:type="paragraph" w:customStyle="1" w:styleId="C76C7A2C21D14110BB461AFCC955710D">
    <w:name w:val="C76C7A2C21D14110BB461AFCC955710D"/>
  </w:style>
  <w:style w:type="paragraph" w:customStyle="1" w:styleId="EB3AA9223E0B4477AA43D29EF51A7F8B">
    <w:name w:val="EB3AA9223E0B4477AA43D29EF51A7F8B"/>
  </w:style>
  <w:style w:type="paragraph" w:customStyle="1" w:styleId="D6C39859CF1848008AE3FE0312A46EBA">
    <w:name w:val="D6C39859CF1848008AE3FE0312A46EBA"/>
  </w:style>
  <w:style w:type="paragraph" w:customStyle="1" w:styleId="59F81EAE6D474DFFB9C42FEBA2CAA1E1">
    <w:name w:val="59F81EAE6D474DFFB9C42FEBA2CAA1E1"/>
  </w:style>
  <w:style w:type="paragraph" w:customStyle="1" w:styleId="5F4E9AF3C1834C53929A44E0AF8038ED">
    <w:name w:val="5F4E9AF3C1834C53929A44E0AF8038ED"/>
  </w:style>
  <w:style w:type="paragraph" w:customStyle="1" w:styleId="E3F05962D7CA4D67800E8910D28DB78F">
    <w:name w:val="E3F05962D7CA4D67800E8910D28DB78F"/>
  </w:style>
  <w:style w:type="paragraph" w:customStyle="1" w:styleId="8BA4DB5D99AD498AB1D41D0789D27A57">
    <w:name w:val="8BA4DB5D99AD498AB1D41D0789D27A57"/>
  </w:style>
  <w:style w:type="paragraph" w:customStyle="1" w:styleId="5281343447094A1F95D260C8D4A51F24">
    <w:name w:val="5281343447094A1F95D260C8D4A51F24"/>
  </w:style>
  <w:style w:type="paragraph" w:customStyle="1" w:styleId="22DB3684C0424A6F9EBEA3DEFE3BE4CC">
    <w:name w:val="22DB3684C0424A6F9EBEA3DEFE3BE4CC"/>
  </w:style>
  <w:style w:type="paragraph" w:customStyle="1" w:styleId="31FD5C553C574F57ACCED75A5041BB33">
    <w:name w:val="31FD5C553C574F57ACCED75A5041BB33"/>
  </w:style>
  <w:style w:type="paragraph" w:customStyle="1" w:styleId="6571881FBA2F45D789C13A237C128A6F">
    <w:name w:val="6571881FBA2F45D789C13A237C128A6F"/>
  </w:style>
  <w:style w:type="paragraph" w:customStyle="1" w:styleId="339C884E76104C4FAD24E7ACD509DF0B">
    <w:name w:val="339C884E76104C4FAD24E7ACD509DF0B"/>
  </w:style>
  <w:style w:type="paragraph" w:customStyle="1" w:styleId="5A5ECA20978345DE9E850E97DC760E0F">
    <w:name w:val="5A5ECA20978345DE9E850E97DC760E0F"/>
  </w:style>
  <w:style w:type="paragraph" w:customStyle="1" w:styleId="624329B39E944209BEFC93C6A407735A">
    <w:name w:val="624329B39E944209BEFC93C6A407735A"/>
  </w:style>
  <w:style w:type="paragraph" w:customStyle="1" w:styleId="07670063F10B4857BA7581FCCE7ED1DA">
    <w:name w:val="07670063F10B4857BA7581FCCE7ED1DA"/>
  </w:style>
  <w:style w:type="paragraph" w:customStyle="1" w:styleId="CEE44BE1B61749D188DBA55C7279AB06">
    <w:name w:val="CEE44BE1B61749D188DBA55C7279AB06"/>
  </w:style>
  <w:style w:type="paragraph" w:customStyle="1" w:styleId="2DF45A35FDA34C1F9F56515D265EBE43">
    <w:name w:val="2DF45A35FDA34C1F9F56515D265EBE43"/>
  </w:style>
  <w:style w:type="paragraph" w:customStyle="1" w:styleId="DF76E23DB6074C079C833322404750F4">
    <w:name w:val="DF76E23DB6074C079C833322404750F4"/>
  </w:style>
  <w:style w:type="paragraph" w:customStyle="1" w:styleId="119CF50BBC5E4FA8AEEA80AC738C33EF">
    <w:name w:val="119CF50BBC5E4FA8AEEA80AC738C33EF"/>
  </w:style>
  <w:style w:type="paragraph" w:customStyle="1" w:styleId="199CBB4808C743C987047D63ADA02EC1">
    <w:name w:val="199CBB4808C743C987047D63ADA02EC1"/>
  </w:style>
  <w:style w:type="paragraph" w:customStyle="1" w:styleId="E1C652888D0D4362BF095DCF0875E9E5">
    <w:name w:val="E1C652888D0D4362BF095DCF0875E9E5"/>
  </w:style>
  <w:style w:type="paragraph" w:customStyle="1" w:styleId="8A45B14BBD5643D6A03AD764680C8963">
    <w:name w:val="8A45B14BBD5643D6A03AD764680C8963"/>
  </w:style>
  <w:style w:type="paragraph" w:customStyle="1" w:styleId="FB218209E3B54470965CC923116E51F4">
    <w:name w:val="FB218209E3B54470965CC923116E51F4"/>
  </w:style>
  <w:style w:type="paragraph" w:customStyle="1" w:styleId="A7F74E0D31BE492BA7B5C907243213AF">
    <w:name w:val="A7F74E0D31BE492BA7B5C907243213AF"/>
  </w:style>
  <w:style w:type="paragraph" w:customStyle="1" w:styleId="FE026A315C1D4CC4879985525830F972">
    <w:name w:val="FE026A315C1D4CC4879985525830F972"/>
  </w:style>
  <w:style w:type="paragraph" w:customStyle="1" w:styleId="F71F29F8994D4439A31789CF722E3B50">
    <w:name w:val="F71F29F8994D4439A31789CF722E3B50"/>
  </w:style>
  <w:style w:type="paragraph" w:customStyle="1" w:styleId="5DD4C27EBDEC4E389FFDD072116BB2EC">
    <w:name w:val="5DD4C27EBDEC4E389FFDD072116BB2EC"/>
  </w:style>
  <w:style w:type="paragraph" w:customStyle="1" w:styleId="B544A41367F94958858F359ADC4E635B">
    <w:name w:val="B544A41367F94958858F359ADC4E635B"/>
  </w:style>
  <w:style w:type="paragraph" w:customStyle="1" w:styleId="AB6102180E0C4C8B83750E91B6D5AA9B">
    <w:name w:val="AB6102180E0C4C8B83750E91B6D5AA9B"/>
  </w:style>
  <w:style w:type="paragraph" w:customStyle="1" w:styleId="4BF924880A63455FA5F802C16F04008A">
    <w:name w:val="4BF924880A63455FA5F802C16F04008A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582DC7D553A343648853BAF0152DE842">
    <w:name w:val="582DC7D553A343648853BAF0152DE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92B9760-6733-4CAA-9DD1-232BD896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2023-07-24T00:04:00Z</dcterms:created>
  <dcterms:modified xsi:type="dcterms:W3CDTF">2023-07-24T00:58:00Z</dcterms:modified>
</cp:coreProperties>
</file>